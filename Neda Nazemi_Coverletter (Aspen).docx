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" w:hAnsi="Times"/>
        </w:rPr>
        <w:alias w:val="Your Name"/>
        <w:tag w:val="Your Name"/>
        <w:id w:val="1760865497"/>
        <w:placeholder>
          <w:docPart w:val="BADE2FF771E2A848B47513B1AECCF805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AC6117" w:rsidRPr="00B34C6D" w:rsidRDefault="00B34C6D">
          <w:pPr>
            <w:pStyle w:val="Name"/>
            <w:rPr>
              <w:rFonts w:ascii="Times" w:hAnsi="Times"/>
            </w:rPr>
          </w:pPr>
          <w:r w:rsidRPr="00B34C6D">
            <w:rPr>
              <w:rFonts w:ascii="Times" w:hAnsi="Times"/>
            </w:rPr>
            <w:t>Neda Nazemi</w:t>
          </w:r>
        </w:p>
      </w:sdtContent>
    </w:sdt>
    <w:p w:rsidR="00F72272" w:rsidRPr="00B34C6D" w:rsidRDefault="00B34C6D">
      <w:pPr>
        <w:pStyle w:val="SenderContactInfo"/>
        <w:rPr>
          <w:rFonts w:ascii="Times" w:hAnsi="Times"/>
        </w:rPr>
      </w:pPr>
      <w:r w:rsidRPr="00B34C6D">
        <w:rPr>
          <w:rFonts w:ascii="Times" w:hAnsi="Times"/>
        </w:rPr>
        <w:t>2437</w:t>
      </w:r>
      <w:r>
        <w:rPr>
          <w:rFonts w:ascii="Times" w:hAnsi="Times"/>
        </w:rPr>
        <w:t xml:space="preserve"> N Berkshire Rd, Charlottesville, VA 22901</w:t>
      </w:r>
      <w:r w:rsidR="0048751C" w:rsidRPr="00B34C6D">
        <w:rPr>
          <w:rFonts w:ascii="Times" w:hAnsi="Times"/>
        </w:rPr>
        <w:t xml:space="preserve"> | </w:t>
      </w:r>
      <w:r>
        <w:rPr>
          <w:rFonts w:ascii="Times" w:hAnsi="Times"/>
        </w:rPr>
        <w:t>(434) 326-7014</w:t>
      </w:r>
      <w:r w:rsidR="0048751C" w:rsidRPr="00B34C6D">
        <w:rPr>
          <w:rFonts w:ascii="Times" w:hAnsi="Times"/>
        </w:rPr>
        <w:t xml:space="preserve"> | </w:t>
      </w:r>
      <w:r>
        <w:rPr>
          <w:rFonts w:ascii="Times" w:hAnsi="Times"/>
        </w:rPr>
        <w:t>nn2tf@virginia.edu</w:t>
      </w:r>
    </w:p>
    <w:p w:rsidR="00F72272" w:rsidRPr="00B34C6D" w:rsidRDefault="00B34C6D">
      <w:pPr>
        <w:pStyle w:val="Date"/>
        <w:rPr>
          <w:rFonts w:ascii="Times" w:hAnsi="Times"/>
        </w:rPr>
      </w:pPr>
      <w:r>
        <w:rPr>
          <w:rFonts w:ascii="Times" w:hAnsi="Times"/>
        </w:rPr>
        <w:t>November 13, 2019</w:t>
      </w:r>
    </w:p>
    <w:p w:rsidR="0048751C" w:rsidRPr="00B34C6D" w:rsidRDefault="0048751C">
      <w:pPr>
        <w:pStyle w:val="RecipientContactInfo"/>
        <w:rPr>
          <w:rFonts w:ascii="Times" w:hAnsi="Times"/>
        </w:rPr>
      </w:pPr>
    </w:p>
    <w:p w:rsidR="00F72272" w:rsidRPr="00B34C6D" w:rsidRDefault="0048751C">
      <w:pPr>
        <w:pStyle w:val="Salutation"/>
        <w:rPr>
          <w:rFonts w:ascii="Times" w:hAnsi="Times"/>
        </w:rPr>
      </w:pPr>
      <w:r w:rsidRPr="00B34C6D">
        <w:rPr>
          <w:rFonts w:ascii="Times" w:hAnsi="Times"/>
        </w:rPr>
        <w:t xml:space="preserve">Dear </w:t>
      </w:r>
      <w:sdt>
        <w:sdtPr>
          <w:rPr>
            <w:rFonts w:ascii="Times" w:hAnsi="Times"/>
          </w:rPr>
          <w:alias w:val="Enter Recipient Name:"/>
          <w:tag w:val="Enter Recipient Name:"/>
          <w:id w:val="-193009614"/>
          <w:placeholder>
            <w:docPart w:val="7597D0BF61349743996F2811448039C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B34C6D">
            <w:rPr>
              <w:rFonts w:ascii="Times" w:hAnsi="Times"/>
            </w:rPr>
            <w:t>Sir/Madam</w:t>
          </w:r>
        </w:sdtContent>
      </w:sdt>
      <w:r w:rsidRPr="00B34C6D">
        <w:rPr>
          <w:rFonts w:ascii="Times" w:hAnsi="Times"/>
        </w:rPr>
        <w:t>:</w:t>
      </w:r>
    </w:p>
    <w:p w:rsidR="00B34C6D" w:rsidRDefault="00B34C6D" w:rsidP="002E05F9">
      <w:pPr>
        <w:rPr>
          <w:rFonts w:ascii="Times" w:hAnsi="Times"/>
        </w:rPr>
      </w:pPr>
      <w:r w:rsidRPr="00B34C6D">
        <w:rPr>
          <w:rFonts w:ascii="Times" w:hAnsi="Times"/>
        </w:rPr>
        <w:t>I am writing to apply for the J-</w:t>
      </w:r>
      <w:r w:rsidR="002E05F9">
        <w:rPr>
          <w:rFonts w:ascii="Times" w:hAnsi="Times"/>
        </w:rPr>
        <w:t>Term Externship position at the</w:t>
      </w:r>
      <w:r w:rsidR="002E05F9" w:rsidRPr="002E05F9">
        <w:rPr>
          <w:rFonts w:ascii="Times" w:hAnsi="Times"/>
        </w:rPr>
        <w:t xml:space="preserve"> Aspen Institute</w:t>
      </w:r>
      <w:r w:rsidRPr="00B34C6D">
        <w:rPr>
          <w:rFonts w:ascii="Times" w:hAnsi="Times"/>
        </w:rPr>
        <w:t xml:space="preserve">. I am currently </w:t>
      </w:r>
      <w:r w:rsidRPr="00B34C6D">
        <w:rPr>
          <w:rFonts w:ascii="Times" w:hAnsi="Times"/>
        </w:rPr>
        <w:t>a Ph.D.</w:t>
      </w:r>
      <w:r w:rsidRPr="00B34C6D">
        <w:rPr>
          <w:rFonts w:ascii="Times" w:hAnsi="Times"/>
        </w:rPr>
        <w:t xml:space="preserve"> student in Systems Engineering at the University of Virginia under the supervision of Prof. Garrick Louis. I have an extensive research </w:t>
      </w:r>
      <w:r>
        <w:rPr>
          <w:rFonts w:ascii="Times" w:hAnsi="Times"/>
        </w:rPr>
        <w:t xml:space="preserve">background </w:t>
      </w:r>
      <w:r w:rsidR="002E05F9">
        <w:rPr>
          <w:rFonts w:ascii="Times" w:hAnsi="Times"/>
        </w:rPr>
        <w:t xml:space="preserve">on environmental challenges like climate change, adaptive water governance, Food, Energy, Water nexus, etc. </w:t>
      </w:r>
      <w:r w:rsidRPr="00B34C6D">
        <w:rPr>
          <w:rFonts w:ascii="Times" w:hAnsi="Times"/>
        </w:rPr>
        <w:t xml:space="preserve">Before joining the PhD program at UVA (engineering school), I worked for </w:t>
      </w:r>
      <w:r w:rsidR="002E05F9">
        <w:rPr>
          <w:rFonts w:ascii="Times" w:hAnsi="Times"/>
        </w:rPr>
        <w:t>five</w:t>
      </w:r>
      <w:r w:rsidRPr="00B34C6D">
        <w:rPr>
          <w:rFonts w:ascii="Times" w:hAnsi="Times"/>
        </w:rPr>
        <w:t xml:space="preserve"> years in multiple environmental projects.</w:t>
      </w:r>
      <w:r>
        <w:rPr>
          <w:rFonts w:ascii="Times" w:hAnsi="Times"/>
        </w:rPr>
        <w:t xml:space="preserve"> </w:t>
      </w:r>
      <w:r w:rsidRPr="00B34C6D">
        <w:rPr>
          <w:rFonts w:ascii="Times" w:hAnsi="Times"/>
        </w:rPr>
        <w:t xml:space="preserve">I believe </w:t>
      </w:r>
      <w:r>
        <w:rPr>
          <w:rFonts w:ascii="Times" w:hAnsi="Times"/>
        </w:rPr>
        <w:t>this externship will b</w:t>
      </w:r>
      <w:r w:rsidRPr="00B34C6D">
        <w:rPr>
          <w:rFonts w:ascii="Times" w:hAnsi="Times"/>
        </w:rPr>
        <w:t>e a valuable and insightful opportunity for me to learn from hands-on projects that are dealing with the most pressing challenges</w:t>
      </w:r>
      <w:r w:rsidR="002E05F9">
        <w:rPr>
          <w:rFonts w:ascii="Times" w:hAnsi="Times"/>
        </w:rPr>
        <w:t xml:space="preserve"> of the world</w:t>
      </w:r>
      <w:r w:rsidRPr="00B34C6D">
        <w:rPr>
          <w:rFonts w:ascii="Times" w:hAnsi="Times"/>
        </w:rPr>
        <w:t>.</w:t>
      </w:r>
      <w:r>
        <w:rPr>
          <w:rFonts w:ascii="Times" w:hAnsi="Times"/>
        </w:rPr>
        <w:t xml:space="preserve"> I am also confident that I can </w:t>
      </w:r>
      <w:r w:rsidR="001B3EA6">
        <w:rPr>
          <w:rFonts w:ascii="Times" w:hAnsi="Times"/>
        </w:rPr>
        <w:t>utilize</w:t>
      </w:r>
      <w:bookmarkStart w:id="0" w:name="_GoBack"/>
      <w:bookmarkEnd w:id="0"/>
      <w:r>
        <w:rPr>
          <w:rFonts w:ascii="Times" w:hAnsi="Times"/>
        </w:rPr>
        <w:t xml:space="preserve"> my </w:t>
      </w:r>
      <w:r w:rsidR="001B3EA6">
        <w:rPr>
          <w:rFonts w:ascii="Times" w:hAnsi="Times"/>
        </w:rPr>
        <w:t>profound</w:t>
      </w:r>
      <w:r>
        <w:rPr>
          <w:rFonts w:ascii="Times" w:hAnsi="Times"/>
        </w:rPr>
        <w:t xml:space="preserve"> relevant knowledge</w:t>
      </w:r>
      <w:r w:rsidR="001B3EA6">
        <w:rPr>
          <w:rFonts w:ascii="Times" w:hAnsi="Times"/>
        </w:rPr>
        <w:t xml:space="preserve"> as well as</w:t>
      </w:r>
      <w:r>
        <w:rPr>
          <w:rFonts w:ascii="Times" w:hAnsi="Times"/>
        </w:rPr>
        <w:t xml:space="preserve"> </w:t>
      </w:r>
      <w:r w:rsidR="001B3EA6">
        <w:rPr>
          <w:rFonts w:ascii="Times" w:hAnsi="Times"/>
        </w:rPr>
        <w:t>my analytical</w:t>
      </w:r>
      <w:r>
        <w:rPr>
          <w:rFonts w:ascii="Times" w:hAnsi="Times"/>
        </w:rPr>
        <w:t xml:space="preserve"> and technical skills to contribute to the goals of</w:t>
      </w:r>
      <w:r w:rsidR="002E05F9">
        <w:rPr>
          <w:rFonts w:ascii="Times" w:hAnsi="Times"/>
        </w:rPr>
        <w:t xml:space="preserve"> Aspen Institute</w:t>
      </w:r>
      <w:r>
        <w:rPr>
          <w:rFonts w:ascii="Times" w:hAnsi="Times"/>
        </w:rPr>
        <w:t>.</w:t>
      </w:r>
    </w:p>
    <w:p w:rsidR="00B34C6D" w:rsidRPr="00B34C6D" w:rsidRDefault="00B34C6D" w:rsidP="00B34C6D">
      <w:pPr>
        <w:rPr>
          <w:rFonts w:ascii="Times" w:hAnsi="Times"/>
        </w:rPr>
      </w:pPr>
      <w:r w:rsidRPr="00B34C6D">
        <w:rPr>
          <w:rFonts w:ascii="Times" w:hAnsi="Times"/>
        </w:rPr>
        <w:t>Thank you in advance for your consideration of my application. I look forward to hearing from you.</w:t>
      </w:r>
    </w:p>
    <w:p w:rsidR="00F72272" w:rsidRPr="00B34C6D" w:rsidRDefault="00D97D7D" w:rsidP="00B34C6D">
      <w:pPr>
        <w:rPr>
          <w:rFonts w:ascii="Times" w:hAnsi="Times"/>
        </w:rPr>
      </w:pPr>
      <w:sdt>
        <w:sdtPr>
          <w:rPr>
            <w:rFonts w:ascii="Times" w:hAnsi="Times"/>
          </w:rPr>
          <w:alias w:val="Enter closing:"/>
          <w:tag w:val="Enter closing:"/>
          <w:id w:val="-278875100"/>
          <w:placeholder>
            <w:docPart w:val="0048F09DA26716478D445B3F3405AED5"/>
          </w:placeholder>
          <w:temporary/>
          <w:showingPlcHdr/>
          <w15:appearance w15:val="hidden"/>
        </w:sdtPr>
        <w:sdtEndPr/>
        <w:sdtContent>
          <w:r w:rsidR="00E5559C" w:rsidRPr="00B34C6D">
            <w:rPr>
              <w:rFonts w:ascii="Times" w:hAnsi="Times"/>
            </w:rPr>
            <w:t>Sincerely,</w:t>
          </w:r>
        </w:sdtContent>
      </w:sdt>
    </w:p>
    <w:sdt>
      <w:sdtPr>
        <w:rPr>
          <w:rFonts w:ascii="Times" w:hAnsi="Times"/>
        </w:rPr>
        <w:alias w:val="Your Name"/>
        <w:tag w:val="Your Name"/>
        <w:id w:val="1111709258"/>
        <w:placeholder>
          <w:docPart w:val="023528C33B9B77478808C6163290A2D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C467A" w:rsidRPr="00B34C6D" w:rsidRDefault="00B34C6D" w:rsidP="00AC6117">
          <w:pPr>
            <w:pStyle w:val="Signature"/>
            <w:rPr>
              <w:rFonts w:ascii="Times" w:hAnsi="Times"/>
            </w:rPr>
          </w:pPr>
          <w:r w:rsidRPr="00B34C6D">
            <w:rPr>
              <w:rFonts w:ascii="Times" w:hAnsi="Times"/>
            </w:rPr>
            <w:t>Neda Nazemi</w:t>
          </w:r>
        </w:p>
      </w:sdtContent>
    </w:sdt>
    <w:sectPr w:rsidR="00BC467A" w:rsidRPr="00B34C6D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D7D" w:rsidRDefault="00D97D7D">
      <w:pPr>
        <w:spacing w:after="0" w:line="240" w:lineRule="auto"/>
      </w:pPr>
      <w:r>
        <w:separator/>
      </w:r>
    </w:p>
  </w:endnote>
  <w:endnote w:type="continuationSeparator" w:id="0">
    <w:p w:rsidR="00D97D7D" w:rsidRDefault="00D9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D7D" w:rsidRDefault="00D97D7D">
      <w:pPr>
        <w:spacing w:after="0" w:line="240" w:lineRule="auto"/>
      </w:pPr>
      <w:r>
        <w:separator/>
      </w:r>
    </w:p>
  </w:footnote>
  <w:footnote w:type="continuationSeparator" w:id="0">
    <w:p w:rsidR="00D97D7D" w:rsidRDefault="00D9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1164B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A2E6BA4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6D"/>
    <w:rsid w:val="001B3EA6"/>
    <w:rsid w:val="00251664"/>
    <w:rsid w:val="002E05F9"/>
    <w:rsid w:val="003F5321"/>
    <w:rsid w:val="0048751C"/>
    <w:rsid w:val="00501646"/>
    <w:rsid w:val="00775AFB"/>
    <w:rsid w:val="00AA77E8"/>
    <w:rsid w:val="00AC6117"/>
    <w:rsid w:val="00B34C6D"/>
    <w:rsid w:val="00BC467A"/>
    <w:rsid w:val="00D97D7D"/>
    <w:rsid w:val="00E5559C"/>
    <w:rsid w:val="00F516EA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5F951"/>
  <w15:chartTrackingRefBased/>
  <w15:docId w15:val="{4D42DBC9-DC32-3948-95E0-701D368C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n2tf/Library/Containers/com.microsoft.Word/Data/Library/Application%20Support/Microsoft/Office/16.0/DTS/Search/%7b816ED401-415F-1747-99B1-70D9CB3EDFCA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DE2FF771E2A848B47513B1AECC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1B5CF-32C0-5D49-BE1F-6D9B7819E00D}"/>
      </w:docPartPr>
      <w:docPartBody>
        <w:p w:rsidR="00000000" w:rsidRDefault="00065299">
          <w:pPr>
            <w:pStyle w:val="BADE2FF771E2A848B47513B1AECCF805"/>
          </w:pPr>
          <w:r>
            <w:t>Your Name</w:t>
          </w:r>
        </w:p>
      </w:docPartBody>
    </w:docPart>
    <w:docPart>
      <w:docPartPr>
        <w:name w:val="7597D0BF61349743996F281144803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5163A-F2B7-B644-BD1B-D1C4837855D1}"/>
      </w:docPartPr>
      <w:docPartBody>
        <w:p w:rsidR="00000000" w:rsidRDefault="00065299">
          <w:pPr>
            <w:pStyle w:val="7597D0BF61349743996F2811448039CE"/>
          </w:pPr>
          <w:r>
            <w:t>Recipient</w:t>
          </w:r>
        </w:p>
      </w:docPartBody>
    </w:docPart>
    <w:docPart>
      <w:docPartPr>
        <w:name w:val="0048F09DA26716478D445B3F3405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8BDA-3673-644E-AAC8-75F393FB5441}"/>
      </w:docPartPr>
      <w:docPartBody>
        <w:p w:rsidR="00000000" w:rsidRDefault="00065299">
          <w:pPr>
            <w:pStyle w:val="0048F09DA26716478D445B3F3405AED5"/>
          </w:pPr>
          <w:r>
            <w:t>Sincerely,</w:t>
          </w:r>
        </w:p>
      </w:docPartBody>
    </w:docPart>
    <w:docPart>
      <w:docPartPr>
        <w:name w:val="023528C33B9B77478808C6163290A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4AEB-5784-7B49-9F9E-5E17085316A2}"/>
      </w:docPartPr>
      <w:docPartBody>
        <w:p w:rsidR="00000000" w:rsidRDefault="00065299">
          <w:pPr>
            <w:pStyle w:val="023528C33B9B77478808C6163290A2D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9"/>
    <w:rsid w:val="000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E2FF771E2A848B47513B1AECCF805">
    <w:name w:val="BADE2FF771E2A848B47513B1AECCF805"/>
  </w:style>
  <w:style w:type="paragraph" w:customStyle="1" w:styleId="9ED3698FF1C9AC4D97C067FB2C2BC962">
    <w:name w:val="9ED3698FF1C9AC4D97C067FB2C2BC962"/>
  </w:style>
  <w:style w:type="paragraph" w:customStyle="1" w:styleId="EDCDCAA5FA6537409688DC388906356C">
    <w:name w:val="EDCDCAA5FA6537409688DC388906356C"/>
  </w:style>
  <w:style w:type="paragraph" w:customStyle="1" w:styleId="312CBA29B069FF41ACD6023EC8F325B0">
    <w:name w:val="312CBA29B069FF41ACD6023EC8F325B0"/>
  </w:style>
  <w:style w:type="paragraph" w:customStyle="1" w:styleId="52D2BCA6E6199A47A24C0625922B47F8">
    <w:name w:val="52D2BCA6E6199A47A24C0625922B47F8"/>
  </w:style>
  <w:style w:type="paragraph" w:customStyle="1" w:styleId="D3901F1A601FC6469B02C188A5E8F3FC">
    <w:name w:val="D3901F1A601FC6469B02C188A5E8F3FC"/>
  </w:style>
  <w:style w:type="paragraph" w:customStyle="1" w:styleId="32511C10657F5447884EAD2D9274FB89">
    <w:name w:val="32511C10657F5447884EAD2D9274FB89"/>
  </w:style>
  <w:style w:type="paragraph" w:customStyle="1" w:styleId="39C193DA6491814B84959CA2337CD53C">
    <w:name w:val="39C193DA6491814B84959CA2337CD53C"/>
  </w:style>
  <w:style w:type="paragraph" w:customStyle="1" w:styleId="F6D929A8123CB941B14086DBD11986CE">
    <w:name w:val="F6D929A8123CB941B14086DBD11986CE"/>
  </w:style>
  <w:style w:type="paragraph" w:customStyle="1" w:styleId="7597D0BF61349743996F2811448039CE">
    <w:name w:val="7597D0BF61349743996F2811448039CE"/>
  </w:style>
  <w:style w:type="paragraph" w:customStyle="1" w:styleId="82DB16FFCDEB6A42A508325D54C31E54">
    <w:name w:val="82DB16FFCDEB6A42A508325D54C31E54"/>
  </w:style>
  <w:style w:type="paragraph" w:customStyle="1" w:styleId="0048F09DA26716478D445B3F3405AED5">
    <w:name w:val="0048F09DA26716478D445B3F3405AED5"/>
  </w:style>
  <w:style w:type="paragraph" w:customStyle="1" w:styleId="023528C33B9B77478808C6163290A2D3">
    <w:name w:val="023528C33B9B77478808C6163290A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Neda Nazemi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Sir/Madam</cp:keywords>
  <dc:description/>
  <cp:lastModifiedBy>Neda Nazemi</cp:lastModifiedBy>
  <cp:revision>3</cp:revision>
  <dcterms:created xsi:type="dcterms:W3CDTF">2019-11-14T04:48:00Z</dcterms:created>
  <dcterms:modified xsi:type="dcterms:W3CDTF">2019-11-14T04:51:00Z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